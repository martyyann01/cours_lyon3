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01D4" w14:textId="77777777" w:rsidR="00A27E0C" w:rsidRPr="00BA4346" w:rsidRDefault="00971F37" w:rsidP="00A27E0C">
      <w:pPr>
        <w:pStyle w:val="Title"/>
        <w:rPr>
          <w:rFonts w:asciiTheme="minorHAnsi" w:hAnsiTheme="minorHAnsi"/>
          <w:sz w:val="28"/>
          <w:szCs w:val="28"/>
          <w:lang w:val="en-GB"/>
        </w:rPr>
      </w:pPr>
      <w:r w:rsidRPr="00BA4346">
        <w:rPr>
          <w:rFonts w:asciiTheme="minorHAnsi" w:hAnsiTheme="minorHAnsi"/>
          <w:sz w:val="28"/>
          <w:szCs w:val="28"/>
          <w:lang w:val="en-GB"/>
        </w:rPr>
        <w:t>Yann MARTY</w:t>
      </w:r>
    </w:p>
    <w:p w14:paraId="229DF051" w14:textId="05F4AC00" w:rsidR="00971F37" w:rsidRPr="00BA4346" w:rsidRDefault="00971F37" w:rsidP="00971F37">
      <w:pPr>
        <w:pStyle w:val="Coordonnes"/>
        <w:tabs>
          <w:tab w:val="left" w:pos="4536"/>
        </w:tabs>
        <w:spacing w:line="276" w:lineRule="auto"/>
        <w:rPr>
          <w:sz w:val="20"/>
          <w:lang w:val="en-GB" w:bidi="fr-FR"/>
        </w:rPr>
      </w:pPr>
      <w:r w:rsidRPr="00BA4346">
        <w:rPr>
          <w:sz w:val="20"/>
          <w:lang w:val="en-GB"/>
        </w:rPr>
        <w:t>(+33)6 95 28 21 03</w:t>
      </w:r>
      <w:r w:rsidR="007B5EE6" w:rsidRPr="00BA4346">
        <w:rPr>
          <w:sz w:val="20"/>
          <w:lang w:val="en-GB"/>
        </w:rPr>
        <w:tab/>
      </w:r>
      <w:r w:rsidR="007B5EE6" w:rsidRPr="00BA4346">
        <w:rPr>
          <w:sz w:val="20"/>
          <w:lang w:val="en-GB"/>
        </w:rPr>
        <w:tab/>
      </w:r>
      <w:r w:rsidR="007B5EE6" w:rsidRPr="00BA4346">
        <w:rPr>
          <w:sz w:val="20"/>
          <w:lang w:val="en-GB"/>
        </w:rPr>
        <w:tab/>
      </w:r>
      <w:r w:rsidR="007B5EE6" w:rsidRPr="00BA4346">
        <w:rPr>
          <w:sz w:val="20"/>
          <w:lang w:val="en-GB"/>
        </w:rPr>
        <w:tab/>
      </w:r>
      <w:r w:rsidR="007B5EE6" w:rsidRPr="00BA4346">
        <w:rPr>
          <w:sz w:val="20"/>
          <w:lang w:val="en-GB"/>
        </w:rPr>
        <w:tab/>
      </w:r>
    </w:p>
    <w:p w14:paraId="20192626" w14:textId="61DA6D08" w:rsidR="00971F37" w:rsidRPr="00BA4346" w:rsidRDefault="00117E66" w:rsidP="00971F37">
      <w:pPr>
        <w:pStyle w:val="Coordonnes"/>
        <w:tabs>
          <w:tab w:val="left" w:pos="4536"/>
        </w:tabs>
        <w:spacing w:line="276" w:lineRule="auto"/>
        <w:rPr>
          <w:sz w:val="20"/>
          <w:lang w:val="en-GB" w:bidi="fr-FR"/>
        </w:rPr>
      </w:pPr>
      <w:r w:rsidRPr="00BA4346">
        <w:rPr>
          <w:sz w:val="20"/>
          <w:lang w:val="en-GB"/>
        </w:rPr>
        <w:t>yann.marty@univ-lyon3.fr</w:t>
      </w:r>
      <w:r w:rsidR="00E53189" w:rsidRPr="00BA4346">
        <w:rPr>
          <w:sz w:val="20"/>
          <w:lang w:val="en-GB" w:bidi="fr-FR"/>
        </w:rPr>
        <w:t> </w:t>
      </w:r>
      <w:r w:rsidR="00E53189"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rPr>
        <w:t xml:space="preserve">    </w:t>
      </w:r>
    </w:p>
    <w:p w14:paraId="0B318771" w14:textId="17DCACAF" w:rsidR="00901DB8" w:rsidRPr="00BA4346" w:rsidRDefault="00117E66" w:rsidP="00971F37">
      <w:pPr>
        <w:pStyle w:val="Coordonnes"/>
        <w:tabs>
          <w:tab w:val="left" w:pos="4536"/>
        </w:tabs>
        <w:spacing w:line="276" w:lineRule="auto"/>
        <w:rPr>
          <w:sz w:val="20"/>
          <w:lang w:val="en-GB"/>
        </w:rPr>
      </w:pPr>
      <w:r w:rsidRPr="00BA4346">
        <w:rPr>
          <w:sz w:val="20"/>
          <w:lang w:val="en-GB"/>
        </w:rPr>
        <w:t>42 Rue du 24 Avril 1915</w:t>
      </w:r>
      <w:r w:rsidR="00971F37" w:rsidRPr="00BA4346">
        <w:rPr>
          <w:sz w:val="20"/>
          <w:lang w:val="en-GB"/>
        </w:rPr>
        <w:t xml:space="preserve">, </w:t>
      </w:r>
    </w:p>
    <w:p w14:paraId="6F9E58C8" w14:textId="0B213D9F" w:rsidR="00901DB8" w:rsidRPr="00BA4346" w:rsidRDefault="00117E66" w:rsidP="00971F37">
      <w:pPr>
        <w:pStyle w:val="Coordonnes"/>
        <w:tabs>
          <w:tab w:val="left" w:pos="4536"/>
        </w:tabs>
        <w:spacing w:line="276" w:lineRule="auto"/>
        <w:rPr>
          <w:sz w:val="20"/>
          <w:lang w:val="en-GB"/>
        </w:rPr>
      </w:pPr>
      <w:r w:rsidRPr="00BA4346">
        <w:rPr>
          <w:sz w:val="20"/>
          <w:lang w:val="en-GB"/>
        </w:rPr>
        <w:t>69150</w:t>
      </w:r>
      <w:r w:rsidR="00971F37" w:rsidRPr="00BA4346">
        <w:rPr>
          <w:sz w:val="20"/>
          <w:lang w:val="en-GB"/>
        </w:rPr>
        <w:t xml:space="preserve">, </w:t>
      </w:r>
      <w:r w:rsidR="00E53189" w:rsidRPr="00BA4346">
        <w:rPr>
          <w:sz w:val="20"/>
          <w:lang w:val="en-GB"/>
        </w:rPr>
        <w:tab/>
      </w:r>
      <w:r w:rsidR="00E53189" w:rsidRPr="00BA4346">
        <w:rPr>
          <w:sz w:val="20"/>
          <w:lang w:val="en-GB"/>
        </w:rPr>
        <w:tab/>
      </w:r>
      <w:r w:rsidRPr="00BA4346">
        <w:rPr>
          <w:sz w:val="20"/>
          <w:lang w:val="en-GB"/>
        </w:rPr>
        <w:tab/>
        <w:t xml:space="preserve">          </w:t>
      </w:r>
      <w:r w:rsidR="00BA4346">
        <w:rPr>
          <w:sz w:val="20"/>
          <w:lang w:val="en-GB"/>
        </w:rPr>
        <w:t xml:space="preserve">         </w:t>
      </w:r>
      <w:r w:rsidR="00BA4346" w:rsidRPr="00BA4346">
        <w:rPr>
          <w:b/>
          <w:szCs w:val="24"/>
          <w:lang w:val="en-GB"/>
        </w:rPr>
        <w:t>Sunday, November 14</w:t>
      </w:r>
      <w:r w:rsidR="00BA4346" w:rsidRPr="00BA4346">
        <w:rPr>
          <w:b/>
          <w:szCs w:val="24"/>
          <w:vertAlign w:val="superscript"/>
          <w:lang w:val="en-GB"/>
        </w:rPr>
        <w:t>th</w:t>
      </w:r>
      <w:r w:rsidR="00BA4346" w:rsidRPr="00BA4346">
        <w:rPr>
          <w:b/>
          <w:szCs w:val="24"/>
          <w:lang w:val="en-GB"/>
        </w:rPr>
        <w:t>, 2021</w:t>
      </w:r>
    </w:p>
    <w:p w14:paraId="7FD947A8" w14:textId="4C351A28" w:rsidR="00397C32" w:rsidRPr="00BA4346" w:rsidRDefault="00117E66" w:rsidP="00971F37">
      <w:pPr>
        <w:pStyle w:val="Coordonnes"/>
        <w:tabs>
          <w:tab w:val="left" w:pos="4536"/>
        </w:tabs>
        <w:spacing w:line="276" w:lineRule="auto"/>
        <w:rPr>
          <w:sz w:val="20"/>
          <w:lang w:val="en-GB"/>
        </w:rPr>
      </w:pPr>
      <w:r w:rsidRPr="00BA4346">
        <w:rPr>
          <w:sz w:val="20"/>
          <w:lang w:val="en-GB"/>
        </w:rPr>
        <w:t>Décines-Charpieu</w:t>
      </w:r>
      <w:r w:rsidR="00BA4346" w:rsidRPr="00BA4346">
        <w:rPr>
          <w:sz w:val="20"/>
          <w:lang w:val="en-GB"/>
        </w:rPr>
        <w:t>, France</w:t>
      </w:r>
    </w:p>
    <w:p w14:paraId="7072A55E" w14:textId="1395B542" w:rsidR="00E53189" w:rsidRPr="00BA4346" w:rsidRDefault="00E53189" w:rsidP="00971F37">
      <w:pPr>
        <w:pStyle w:val="Coordonnes"/>
        <w:tabs>
          <w:tab w:val="left" w:pos="4536"/>
        </w:tabs>
        <w:spacing w:line="276" w:lineRule="auto"/>
        <w:rPr>
          <w:sz w:val="20"/>
          <w:lang w:val="en-GB"/>
        </w:rPr>
      </w:pPr>
    </w:p>
    <w:p w14:paraId="71576749" w14:textId="77777777" w:rsidR="00117E66" w:rsidRPr="00BA4346" w:rsidRDefault="00117E66" w:rsidP="00971F37">
      <w:pPr>
        <w:pStyle w:val="Coordonnes"/>
        <w:tabs>
          <w:tab w:val="left" w:pos="4536"/>
        </w:tabs>
        <w:spacing w:line="276" w:lineRule="auto"/>
        <w:rPr>
          <w:sz w:val="20"/>
          <w:lang w:val="en-GB"/>
        </w:rPr>
      </w:pPr>
    </w:p>
    <w:p w14:paraId="788EDDF2" w14:textId="597A74CD" w:rsidR="00117E66" w:rsidRDefault="004258D2" w:rsidP="00117E66">
      <w:pPr>
        <w:pStyle w:val="Salutation"/>
        <w:spacing w:before="240" w:line="276" w:lineRule="auto"/>
        <w:rPr>
          <w:lang w:val="en-GB" w:bidi="fr-FR"/>
        </w:rPr>
      </w:pPr>
      <w:r>
        <w:rPr>
          <w:lang w:val="en-GB" w:bidi="fr-FR"/>
        </w:rPr>
        <w:t>To whom it may concern</w:t>
      </w:r>
      <w:r w:rsidR="00971F37" w:rsidRPr="00BA4346">
        <w:rPr>
          <w:lang w:val="en-GB" w:bidi="fr-FR"/>
        </w:rPr>
        <w:t>,</w:t>
      </w:r>
    </w:p>
    <w:p w14:paraId="49DFBE1B" w14:textId="54FC90CE" w:rsidR="004258D2" w:rsidRPr="00E81082" w:rsidRDefault="004258D2" w:rsidP="00D97C49">
      <w:pPr>
        <w:jc w:val="both"/>
        <w:rPr>
          <w:rFonts w:cs="Helvetica"/>
          <w:color w:val="auto"/>
          <w:sz w:val="20"/>
          <w:szCs w:val="20"/>
          <w:lang w:val="en-GB" w:bidi="fr-FR"/>
        </w:rPr>
      </w:pPr>
      <w:r w:rsidRPr="00E81082">
        <w:rPr>
          <w:rFonts w:cs="Helvetica"/>
          <w:color w:val="auto"/>
          <w:sz w:val="20"/>
          <w:szCs w:val="20"/>
          <w:lang w:val="en-GB" w:bidi="fr-FR"/>
        </w:rPr>
        <w:t xml:space="preserve">As a </w:t>
      </w:r>
      <w:r w:rsidR="00D97C49" w:rsidRPr="00E81082">
        <w:rPr>
          <w:rFonts w:cs="Helvetica"/>
          <w:color w:val="auto"/>
          <w:sz w:val="20"/>
          <w:szCs w:val="20"/>
          <w:lang w:val="en-GB" w:bidi="fr-FR"/>
        </w:rPr>
        <w:t>second-year</w:t>
      </w:r>
      <w:r w:rsidRPr="00E81082">
        <w:rPr>
          <w:rFonts w:cs="Helvetica"/>
          <w:color w:val="auto"/>
          <w:sz w:val="20"/>
          <w:szCs w:val="20"/>
          <w:lang w:val="en-GB" w:bidi="fr-FR"/>
        </w:rPr>
        <w:t xml:space="preserve"> student in Applied Foreign Languages in both English and Japanese, I would like to join the exchange program in the U</w:t>
      </w:r>
      <w:r w:rsidR="00E81082">
        <w:rPr>
          <w:rFonts w:cs="Helvetica"/>
          <w:color w:val="auto"/>
          <w:sz w:val="20"/>
          <w:szCs w:val="20"/>
          <w:lang w:val="en-GB" w:bidi="fr-FR"/>
        </w:rPr>
        <w:t xml:space="preserve">nited </w:t>
      </w:r>
      <w:r w:rsidRPr="00E81082">
        <w:rPr>
          <w:rFonts w:cs="Helvetica"/>
          <w:color w:val="auto"/>
          <w:sz w:val="20"/>
          <w:szCs w:val="20"/>
          <w:lang w:val="en-GB" w:bidi="fr-FR"/>
        </w:rPr>
        <w:t>S</w:t>
      </w:r>
      <w:r w:rsidR="009A55AD">
        <w:rPr>
          <w:rFonts w:cs="Helvetica"/>
          <w:color w:val="auto"/>
          <w:sz w:val="20"/>
          <w:szCs w:val="20"/>
          <w:lang w:val="en-GB" w:bidi="fr-FR"/>
        </w:rPr>
        <w:t xml:space="preserve">tates of </w:t>
      </w:r>
      <w:r w:rsidRPr="00E81082">
        <w:rPr>
          <w:rFonts w:cs="Helvetica"/>
          <w:color w:val="auto"/>
          <w:sz w:val="20"/>
          <w:szCs w:val="20"/>
          <w:lang w:val="en-GB" w:bidi="fr-FR"/>
        </w:rPr>
        <w:t>A</w:t>
      </w:r>
      <w:r w:rsidR="009A55AD">
        <w:rPr>
          <w:rFonts w:cs="Helvetica"/>
          <w:color w:val="auto"/>
          <w:sz w:val="20"/>
          <w:szCs w:val="20"/>
          <w:lang w:val="en-GB" w:bidi="fr-FR"/>
        </w:rPr>
        <w:t>merica</w:t>
      </w:r>
      <w:r w:rsidRPr="00E81082">
        <w:rPr>
          <w:rFonts w:cs="Helvetica"/>
          <w:color w:val="auto"/>
          <w:sz w:val="20"/>
          <w:szCs w:val="20"/>
          <w:lang w:val="en-GB" w:bidi="fr-FR"/>
        </w:rPr>
        <w:t xml:space="preserve"> during the academic year 2022-2023.</w:t>
      </w:r>
      <w:r w:rsidR="00D97C49" w:rsidRPr="00E81082">
        <w:rPr>
          <w:rFonts w:cs="Helvetica"/>
          <w:color w:val="auto"/>
          <w:sz w:val="20"/>
          <w:szCs w:val="20"/>
          <w:lang w:val="en-GB" w:bidi="fr-FR"/>
        </w:rPr>
        <w:t xml:space="preserve"> I have chosen to apply for admission to the University of Washington, Seattle, after researching to identify the best foreign languages program in the USA, even though I also remain open to other propositions. </w:t>
      </w:r>
    </w:p>
    <w:p w14:paraId="029BA064" w14:textId="2764E0BD" w:rsidR="00D97C49" w:rsidRPr="00E81082" w:rsidRDefault="00D97C49" w:rsidP="00D97C49">
      <w:pPr>
        <w:jc w:val="both"/>
        <w:rPr>
          <w:rFonts w:cs="Helvetica"/>
          <w:color w:val="auto"/>
          <w:sz w:val="20"/>
          <w:szCs w:val="20"/>
          <w:lang w:val="en-GB" w:bidi="fr-FR"/>
        </w:rPr>
      </w:pPr>
    </w:p>
    <w:p w14:paraId="640E8648" w14:textId="4D4E9FA8" w:rsidR="00D97C49" w:rsidRPr="00E81082" w:rsidRDefault="00D97C49" w:rsidP="00D97C49">
      <w:pPr>
        <w:jc w:val="both"/>
        <w:rPr>
          <w:rFonts w:cs="Helvetica"/>
          <w:color w:val="auto"/>
          <w:sz w:val="20"/>
          <w:szCs w:val="20"/>
          <w:lang w:val="en-GB" w:bidi="fr-FR"/>
        </w:rPr>
      </w:pPr>
      <w:r w:rsidRPr="00E81082">
        <w:rPr>
          <w:rFonts w:cs="Helvetica"/>
          <w:color w:val="auto"/>
          <w:sz w:val="20"/>
          <w:szCs w:val="20"/>
          <w:lang w:val="en-GB" w:bidi="fr-FR"/>
        </w:rPr>
        <w:t xml:space="preserve">As you can see in my enclosed application, I am committed to my studies and possess the educational background and academic skills to succeed as a student at the University of Washington, Seattle. </w:t>
      </w:r>
      <w:r w:rsidR="00E81082" w:rsidRPr="00E81082">
        <w:rPr>
          <w:rFonts w:cs="Helvetica"/>
          <w:color w:val="auto"/>
          <w:sz w:val="20"/>
          <w:szCs w:val="20"/>
          <w:lang w:val="en-GB" w:bidi="fr-FR"/>
        </w:rPr>
        <w:t>As a matter of fact, I intend to go back to my primary field of activity, which is computer science, after completing my degree in foreign languages, in order to be able to work in this field abroad.</w:t>
      </w:r>
    </w:p>
    <w:p w14:paraId="4F7FD726" w14:textId="77777777" w:rsidR="0019340A" w:rsidRPr="00E81082" w:rsidRDefault="0019340A" w:rsidP="00117E66">
      <w:pPr>
        <w:pStyle w:val="Salutation"/>
        <w:spacing w:before="240" w:line="276" w:lineRule="auto"/>
        <w:jc w:val="both"/>
        <w:rPr>
          <w:rFonts w:ascii="Helvetica" w:hAnsi="Helvetica" w:cs="Helvetica"/>
          <w:b w:val="0"/>
          <w:bCs/>
          <w:color w:val="auto"/>
          <w:sz w:val="20"/>
          <w:szCs w:val="20"/>
          <w:lang w:val="en-GB"/>
        </w:rPr>
      </w:pPr>
    </w:p>
    <w:p w14:paraId="7D67380A" w14:textId="1A127867" w:rsidR="00117E66" w:rsidRPr="00E81082" w:rsidRDefault="00E81082" w:rsidP="00117E66">
      <w:pPr>
        <w:pStyle w:val="Salutation"/>
        <w:spacing w:before="240" w:line="276" w:lineRule="auto"/>
        <w:jc w:val="both"/>
        <w:rPr>
          <w:rFonts w:cs="Helvetica"/>
          <w:b w:val="0"/>
          <w:bCs/>
          <w:color w:val="auto"/>
          <w:sz w:val="20"/>
          <w:szCs w:val="20"/>
          <w:lang w:val="en-GB"/>
        </w:rPr>
      </w:pPr>
      <w:r w:rsidRPr="00E81082">
        <w:rPr>
          <w:rFonts w:cs="Helvetica"/>
          <w:b w:val="0"/>
          <w:bCs/>
          <w:color w:val="auto"/>
          <w:sz w:val="20"/>
          <w:szCs w:val="20"/>
          <w:lang w:val="en-GB"/>
        </w:rPr>
        <w:t xml:space="preserve">Thank you so much for your time and consideration. </w:t>
      </w:r>
    </w:p>
    <w:p w14:paraId="05D0FF65" w14:textId="12E100E8" w:rsidR="00117E66" w:rsidRPr="00E81082" w:rsidRDefault="00E81082" w:rsidP="00117E66">
      <w:pPr>
        <w:rPr>
          <w:color w:val="auto"/>
          <w:sz w:val="20"/>
          <w:szCs w:val="20"/>
          <w:lang w:val="en-GB"/>
        </w:rPr>
      </w:pPr>
      <w:r w:rsidRPr="00E81082">
        <w:rPr>
          <w:color w:val="auto"/>
          <w:sz w:val="20"/>
          <w:szCs w:val="20"/>
          <w:lang w:val="en-GB"/>
        </w:rPr>
        <w:t>Sincerely</w:t>
      </w:r>
      <w:r w:rsidR="00117E66" w:rsidRPr="00E81082">
        <w:rPr>
          <w:color w:val="auto"/>
          <w:sz w:val="20"/>
          <w:szCs w:val="20"/>
          <w:lang w:val="en-GB"/>
        </w:rPr>
        <w:t>,</w:t>
      </w:r>
    </w:p>
    <w:p w14:paraId="76B245F4" w14:textId="77777777" w:rsidR="00117E66" w:rsidRPr="00BA4346" w:rsidRDefault="00117E66" w:rsidP="00117E66">
      <w:pPr>
        <w:pStyle w:val="Salutation"/>
        <w:spacing w:before="240" w:line="276" w:lineRule="auto"/>
        <w:rPr>
          <w:rFonts w:ascii="Helvetica" w:hAnsi="Helvetica" w:cs="Helvetica"/>
          <w:b w:val="0"/>
          <w:bCs/>
          <w:color w:val="auto"/>
          <w:lang w:val="en-GB"/>
        </w:rPr>
      </w:pPr>
    </w:p>
    <w:p w14:paraId="6CD3CB43" w14:textId="1A6AD389" w:rsidR="00FB5D40" w:rsidRPr="00BA4346" w:rsidRDefault="004C3401" w:rsidP="00117E66">
      <w:pPr>
        <w:pStyle w:val="Salutation"/>
        <w:spacing w:before="240" w:line="276" w:lineRule="auto"/>
        <w:rPr>
          <w:lang w:val="en-GB" w:bidi="fr-FR"/>
        </w:rPr>
      </w:pPr>
      <w:sdt>
        <w:sdtPr>
          <w:rPr>
            <w:b w:val="0"/>
            <w:bCs/>
            <w:color w:val="auto"/>
            <w:lang w:val="en-GB"/>
          </w:rPr>
          <w:alias w:val="Entrez votre nom :"/>
          <w:tag w:val="Entrez votre nom :"/>
          <w:id w:val="1554041649"/>
          <w:placeholder>
            <w:docPart w:val="DC959A68CEE3442BB3B44443A957CEC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17E66" w:rsidRPr="00BA4346">
            <w:rPr>
              <w:b w:val="0"/>
              <w:bCs/>
              <w:color w:val="auto"/>
              <w:lang w:val="en-GB"/>
            </w:rPr>
            <w:t>Yann MARTY</w:t>
          </w:r>
        </w:sdtContent>
      </w:sdt>
    </w:p>
    <w:sectPr w:rsidR="00FB5D40" w:rsidRPr="00BA4346" w:rsidSect="007B5EE6">
      <w:footerReference w:type="default" r:id="rId8"/>
      <w:pgSz w:w="11907" w:h="16839" w:code="9"/>
      <w:pgMar w:top="1080" w:right="567"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4DBF6" w14:textId="77777777" w:rsidR="004C3401" w:rsidRDefault="004C3401">
      <w:pPr>
        <w:spacing w:line="240" w:lineRule="auto"/>
      </w:pPr>
      <w:r>
        <w:separator/>
      </w:r>
    </w:p>
  </w:endnote>
  <w:endnote w:type="continuationSeparator" w:id="0">
    <w:p w14:paraId="4CEDE78B" w14:textId="77777777" w:rsidR="004C3401" w:rsidRDefault="004C3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2254" w14:textId="77777777" w:rsidR="00BE0620" w:rsidRDefault="00495959">
    <w:pPr>
      <w:pStyle w:val="Footer"/>
    </w:pPr>
    <w:r>
      <w:rPr>
        <w:lang w:bidi="fr-FR"/>
      </w:rPr>
      <w:fldChar w:fldCharType="begin"/>
    </w:r>
    <w:r>
      <w:rPr>
        <w:lang w:bidi="fr-FR"/>
      </w:rPr>
      <w:instrText xml:space="preserve"> PAGE   \* MERGEFORMAT </w:instrText>
    </w:r>
    <w:r>
      <w:rPr>
        <w:lang w:bidi="fr-FR"/>
      </w:rPr>
      <w:fldChar w:fldCharType="separate"/>
    </w:r>
    <w:r w:rsidR="00340C71">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9DBB" w14:textId="77777777" w:rsidR="004C3401" w:rsidRDefault="004C3401">
      <w:pPr>
        <w:spacing w:line="240" w:lineRule="auto"/>
      </w:pPr>
      <w:r>
        <w:separator/>
      </w:r>
    </w:p>
  </w:footnote>
  <w:footnote w:type="continuationSeparator" w:id="0">
    <w:p w14:paraId="2BE22E53" w14:textId="77777777" w:rsidR="004C3401" w:rsidRDefault="004C34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7"/>
    <w:rsid w:val="00002284"/>
    <w:rsid w:val="00045318"/>
    <w:rsid w:val="00117E66"/>
    <w:rsid w:val="0019340A"/>
    <w:rsid w:val="001A2F27"/>
    <w:rsid w:val="00201422"/>
    <w:rsid w:val="00210B7D"/>
    <w:rsid w:val="00340C71"/>
    <w:rsid w:val="00397C32"/>
    <w:rsid w:val="003F5701"/>
    <w:rsid w:val="004258D2"/>
    <w:rsid w:val="00440F03"/>
    <w:rsid w:val="004606C6"/>
    <w:rsid w:val="00490BD2"/>
    <w:rsid w:val="00495959"/>
    <w:rsid w:val="004C3401"/>
    <w:rsid w:val="005424E6"/>
    <w:rsid w:val="005F2D44"/>
    <w:rsid w:val="0060141D"/>
    <w:rsid w:val="00755965"/>
    <w:rsid w:val="007B5EE6"/>
    <w:rsid w:val="007F564B"/>
    <w:rsid w:val="008729C5"/>
    <w:rsid w:val="008831E2"/>
    <w:rsid w:val="00901DB8"/>
    <w:rsid w:val="009326A0"/>
    <w:rsid w:val="009356A9"/>
    <w:rsid w:val="00971F37"/>
    <w:rsid w:val="009865FB"/>
    <w:rsid w:val="009A55AD"/>
    <w:rsid w:val="00A27E0C"/>
    <w:rsid w:val="00B50FA6"/>
    <w:rsid w:val="00BA4346"/>
    <w:rsid w:val="00BC0308"/>
    <w:rsid w:val="00BE0620"/>
    <w:rsid w:val="00C777EE"/>
    <w:rsid w:val="00C83E8D"/>
    <w:rsid w:val="00CA0481"/>
    <w:rsid w:val="00D45676"/>
    <w:rsid w:val="00D56367"/>
    <w:rsid w:val="00D97C49"/>
    <w:rsid w:val="00DA79BF"/>
    <w:rsid w:val="00DC5FFB"/>
    <w:rsid w:val="00E53189"/>
    <w:rsid w:val="00E81082"/>
    <w:rsid w:val="00F43E03"/>
    <w:rsid w:val="00F479AF"/>
    <w:rsid w:val="00FB5D40"/>
    <w:rsid w:val="00FD381A"/>
    <w:rsid w:val="00FE4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D7A3"/>
  <w15:chartTrackingRefBased/>
  <w15:docId w15:val="{368842C7-821E-49B5-9B80-306CEF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fr-FR"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1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10"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rsid w:val="00495959"/>
    <w:rPr>
      <w:rFonts w:asciiTheme="majorHAnsi" w:eastAsiaTheme="majorEastAsia" w:hAnsiTheme="majorHAnsi" w:cstheme="majorBidi"/>
      <w:color w:val="006F9A" w:themeColor="accent1" w:themeShade="BF"/>
      <w:sz w:val="24"/>
      <w:szCs w:val="24"/>
    </w:rPr>
  </w:style>
  <w:style w:type="paragraph" w:customStyle="1" w:styleId="Coordonnes">
    <w:name w:val="Coordonnées"/>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resse"/>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resse">
    <w:name w:val="Adresse"/>
    <w:basedOn w:val="Normal"/>
    <w:uiPriority w:val="4"/>
    <w:qFormat/>
    <w:pPr>
      <w:contextualSpacing/>
    </w:pPr>
  </w:style>
  <w:style w:type="paragraph" w:styleId="Salutation">
    <w:name w:val="Salutation"/>
    <w:basedOn w:val="Normal"/>
    <w:next w:val="Normal"/>
    <w:link w:val="SalutationChar"/>
    <w:uiPriority w:val="10"/>
    <w:unhideWhenUsed/>
    <w:qFormat/>
    <w:pPr>
      <w:spacing w:before="800" w:after="240"/>
    </w:pPr>
    <w:rPr>
      <w:b/>
    </w:rPr>
  </w:style>
  <w:style w:type="character" w:customStyle="1" w:styleId="SalutationChar">
    <w:name w:val="Salutation Char"/>
    <w:basedOn w:val="DefaultParagraphFont"/>
    <w:link w:val="Salutation"/>
    <w:uiPriority w:val="10"/>
    <w:rPr>
      <w:b/>
    </w:rPr>
  </w:style>
  <w:style w:type="paragraph" w:styleId="Closing">
    <w:name w:val="Closing"/>
    <w:basedOn w:val="Normal"/>
    <w:next w:val="Signature"/>
    <w:link w:val="ClosingChar"/>
    <w:uiPriority w:val="11"/>
    <w:unhideWhenUsed/>
    <w:qFormat/>
    <w:pPr>
      <w:spacing w:before="240" w:after="1200" w:line="240" w:lineRule="auto"/>
    </w:pPr>
  </w:style>
  <w:style w:type="character" w:customStyle="1" w:styleId="ClosingChar">
    <w:name w:val="Closing Char"/>
    <w:basedOn w:val="DefaultParagraphFont"/>
    <w:link w:val="Closing"/>
    <w:uiPriority w:val="11"/>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semiHidden/>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AppData\Roaming\Microsoft\Templates\Lettre%20de%20motivation%20(chronolog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59A68CEE3442BB3B44443A957CEC8"/>
        <w:category>
          <w:name w:val="Général"/>
          <w:gallery w:val="placeholder"/>
        </w:category>
        <w:types>
          <w:type w:val="bbPlcHdr"/>
        </w:types>
        <w:behaviors>
          <w:behavior w:val="content"/>
        </w:behaviors>
        <w:guid w:val="{22AA8995-03F9-48B5-B0A6-5592A13562AB}"/>
      </w:docPartPr>
      <w:docPartBody>
        <w:p w:rsidR="007E34EA" w:rsidRDefault="00E37B22" w:rsidP="00E37B22">
          <w:pPr>
            <w:pStyle w:val="DC959A68CEE3442BB3B44443A957CEC8"/>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2"/>
    <w:rsid w:val="001D15CF"/>
    <w:rsid w:val="001E252E"/>
    <w:rsid w:val="002353E9"/>
    <w:rsid w:val="003E06AA"/>
    <w:rsid w:val="0062153F"/>
    <w:rsid w:val="007E34EA"/>
    <w:rsid w:val="00BA446F"/>
    <w:rsid w:val="00D75A61"/>
    <w:rsid w:val="00E37B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9A68CEE3442BB3B44443A957CEC8">
    <w:name w:val="DC959A68CEE3442BB3B44443A957CEC8"/>
    <w:rsid w:val="00E3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DFED-0A66-49FC-8A23-CF71D745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(chronologique).dotx</Template>
  <TotalTime>1</TotalTime>
  <Pages>1</Pages>
  <Words>161</Words>
  <Characters>924</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Actemium Lyon Logistics</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Sophie GIRAUD</dc:subject>
  <dc:creator>Yann Marty</dc:creator>
  <cp:keywords>Yann MARTY</cp:keywords>
  <dc:description/>
  <cp:lastModifiedBy>Yann Marty</cp:lastModifiedBy>
  <cp:revision>2</cp:revision>
  <cp:lastPrinted>2021-11-14T12:29:00Z</cp:lastPrinted>
  <dcterms:created xsi:type="dcterms:W3CDTF">2021-11-14T14:23:00Z</dcterms:created>
  <dcterms:modified xsi:type="dcterms:W3CDTF">2021-11-14T14:23:00Z</dcterms:modified>
</cp:coreProperties>
</file>